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59" w:rsidRPr="00AA6BEE" w:rsidRDefault="00316159" w:rsidP="00AA6BEE">
      <w:pPr>
        <w:jc w:val="center"/>
        <w:rPr>
          <w:sz w:val="36"/>
          <w:szCs w:val="36"/>
        </w:rPr>
      </w:pPr>
      <w:r w:rsidRPr="00AA6BEE">
        <w:rPr>
          <w:sz w:val="36"/>
          <w:szCs w:val="36"/>
        </w:rPr>
        <w:t>EFFECT O</w:t>
      </w:r>
      <w:bookmarkStart w:id="0" w:name="_GoBack"/>
      <w:bookmarkEnd w:id="0"/>
      <w:r w:rsidRPr="00AA6BEE">
        <w:rPr>
          <w:sz w:val="36"/>
          <w:szCs w:val="36"/>
        </w:rPr>
        <w:t xml:space="preserve">F BLACK TEA ON EXPERIMENTALLY INDUCED </w:t>
      </w:r>
      <w:r w:rsidRPr="00AA6BEE">
        <w:rPr>
          <w:i/>
          <w:iCs/>
          <w:sz w:val="36"/>
          <w:szCs w:val="36"/>
        </w:rPr>
        <w:t>PSEUDOMONAS AERUGINOSA</w:t>
      </w:r>
      <w:r w:rsidRPr="00AA6BEE">
        <w:rPr>
          <w:sz w:val="36"/>
          <w:szCs w:val="36"/>
        </w:rPr>
        <w:t xml:space="preserve"> CONJUNCTIVITIS</w:t>
      </w:r>
    </w:p>
    <w:p w:rsidR="00316159" w:rsidRPr="00AA6BEE" w:rsidRDefault="00316159" w:rsidP="00AA6BEE">
      <w:pPr>
        <w:jc w:val="center"/>
        <w:rPr>
          <w:sz w:val="32"/>
          <w:szCs w:val="32"/>
        </w:rPr>
      </w:pPr>
    </w:p>
    <w:p w:rsidR="00316159" w:rsidRPr="00AA6BEE" w:rsidRDefault="00316159" w:rsidP="00AA6BEE">
      <w:pPr>
        <w:jc w:val="center"/>
        <w:rPr>
          <w:sz w:val="32"/>
          <w:szCs w:val="32"/>
        </w:rPr>
      </w:pPr>
    </w:p>
    <w:p w:rsidR="00316159" w:rsidRPr="00AA6BEE" w:rsidRDefault="00316159" w:rsidP="00AA6BEE">
      <w:pPr>
        <w:jc w:val="center"/>
        <w:rPr>
          <w:sz w:val="32"/>
          <w:szCs w:val="32"/>
        </w:rPr>
      </w:pPr>
    </w:p>
    <w:p w:rsidR="00316159" w:rsidRPr="00AA6BEE" w:rsidRDefault="00316159" w:rsidP="00AA6BEE">
      <w:pPr>
        <w:jc w:val="center"/>
        <w:rPr>
          <w:sz w:val="32"/>
          <w:szCs w:val="32"/>
        </w:rPr>
      </w:pPr>
      <w:r w:rsidRPr="00AA6BEE">
        <w:rPr>
          <w:sz w:val="32"/>
          <w:szCs w:val="32"/>
        </w:rPr>
        <w:t>A THESIS WORK PRESENTED TO THE DEPARTMENT OF OPTOMETRY, FACULTY OF LIFE SCIENCES, UNIVERSITY OF BENIN</w:t>
      </w:r>
    </w:p>
    <w:p w:rsidR="00316159" w:rsidRPr="00AA6BEE" w:rsidRDefault="00316159" w:rsidP="00AA6BEE">
      <w:pPr>
        <w:jc w:val="center"/>
        <w:rPr>
          <w:sz w:val="32"/>
          <w:szCs w:val="32"/>
        </w:rPr>
      </w:pPr>
    </w:p>
    <w:p w:rsidR="00316159" w:rsidRPr="00AA6BEE" w:rsidRDefault="00316159" w:rsidP="00AA6BEE">
      <w:pPr>
        <w:jc w:val="center"/>
        <w:rPr>
          <w:sz w:val="32"/>
          <w:szCs w:val="32"/>
        </w:rPr>
      </w:pPr>
    </w:p>
    <w:p w:rsidR="00316159" w:rsidRPr="00AA6BEE" w:rsidRDefault="00316159" w:rsidP="00AA6BEE">
      <w:pPr>
        <w:jc w:val="center"/>
        <w:rPr>
          <w:sz w:val="32"/>
          <w:szCs w:val="32"/>
        </w:rPr>
      </w:pPr>
    </w:p>
    <w:p w:rsidR="00316159" w:rsidRPr="00AA6BEE" w:rsidRDefault="00316159" w:rsidP="00AA6BEE">
      <w:pPr>
        <w:jc w:val="center"/>
        <w:rPr>
          <w:sz w:val="32"/>
          <w:szCs w:val="32"/>
        </w:rPr>
      </w:pPr>
      <w:r w:rsidRPr="00AA6BEE">
        <w:rPr>
          <w:sz w:val="32"/>
          <w:szCs w:val="32"/>
        </w:rPr>
        <w:t>IN PARTIAL FULFILMENT OF THE REQUIREMENTS FOR THE AWARD OF THE DEGREE OF DOCTOR OF OPTOMETRY (OD).</w:t>
      </w:r>
    </w:p>
    <w:p w:rsidR="00316159" w:rsidRPr="00AA6BEE" w:rsidRDefault="00316159" w:rsidP="00AA6BEE">
      <w:pPr>
        <w:jc w:val="center"/>
        <w:rPr>
          <w:sz w:val="32"/>
          <w:szCs w:val="32"/>
        </w:rPr>
      </w:pPr>
    </w:p>
    <w:p w:rsidR="00316159" w:rsidRDefault="00316159" w:rsidP="00AA6BEE">
      <w:pPr>
        <w:jc w:val="center"/>
        <w:rPr>
          <w:sz w:val="32"/>
          <w:szCs w:val="32"/>
        </w:rPr>
      </w:pPr>
    </w:p>
    <w:p w:rsidR="00316159" w:rsidRDefault="00316159" w:rsidP="00AA6BEE">
      <w:pPr>
        <w:jc w:val="center"/>
        <w:rPr>
          <w:sz w:val="32"/>
          <w:szCs w:val="32"/>
        </w:rPr>
      </w:pPr>
    </w:p>
    <w:p w:rsidR="00316159" w:rsidRPr="00AA6BEE" w:rsidRDefault="00316159" w:rsidP="00AA6BEE">
      <w:pPr>
        <w:jc w:val="center"/>
        <w:rPr>
          <w:sz w:val="32"/>
          <w:szCs w:val="32"/>
        </w:rPr>
      </w:pPr>
      <w:r w:rsidRPr="00AA6BEE">
        <w:rPr>
          <w:sz w:val="32"/>
          <w:szCs w:val="32"/>
        </w:rPr>
        <w:t>BY EZENWANKWO ONYEKA AUGUSTUS</w:t>
      </w:r>
    </w:p>
    <w:p w:rsidR="00316159" w:rsidRPr="00AA6BEE" w:rsidRDefault="00316159" w:rsidP="00AA6BEE">
      <w:pPr>
        <w:jc w:val="center"/>
        <w:rPr>
          <w:sz w:val="32"/>
          <w:szCs w:val="32"/>
        </w:rPr>
      </w:pPr>
      <w:r w:rsidRPr="00AA6BEE">
        <w:rPr>
          <w:sz w:val="32"/>
          <w:szCs w:val="32"/>
        </w:rPr>
        <w:t>LSC0602022</w:t>
      </w:r>
    </w:p>
    <w:p w:rsidR="00316159" w:rsidRPr="00AA6BEE" w:rsidRDefault="00316159" w:rsidP="00AA6BEE">
      <w:pPr>
        <w:jc w:val="center"/>
        <w:rPr>
          <w:sz w:val="32"/>
          <w:szCs w:val="32"/>
        </w:rPr>
      </w:pPr>
    </w:p>
    <w:p w:rsidR="00316159" w:rsidRPr="00AA6BEE" w:rsidRDefault="00316159" w:rsidP="00AA6BEE">
      <w:pPr>
        <w:jc w:val="center"/>
        <w:rPr>
          <w:sz w:val="32"/>
          <w:szCs w:val="32"/>
        </w:rPr>
      </w:pPr>
    </w:p>
    <w:p w:rsidR="00316159" w:rsidRDefault="00316159" w:rsidP="00AA6B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316159" w:rsidRDefault="00316159" w:rsidP="00AA6BEE">
      <w:pPr>
        <w:rPr>
          <w:sz w:val="32"/>
          <w:szCs w:val="32"/>
        </w:rPr>
      </w:pPr>
    </w:p>
    <w:p w:rsidR="00316159" w:rsidRPr="00AA6BEE" w:rsidRDefault="00316159" w:rsidP="00AA6B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AA6BEE">
        <w:rPr>
          <w:sz w:val="32"/>
          <w:szCs w:val="32"/>
        </w:rPr>
        <w:t>OCTOBER, 2012.</w:t>
      </w:r>
    </w:p>
    <w:sectPr w:rsidR="00316159" w:rsidRPr="00AA6BEE" w:rsidSect="00A9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6BEE"/>
    <w:rsid w:val="00035A0D"/>
    <w:rsid w:val="00055D80"/>
    <w:rsid w:val="00316159"/>
    <w:rsid w:val="00527A7A"/>
    <w:rsid w:val="009A7F6F"/>
    <w:rsid w:val="00A9598D"/>
    <w:rsid w:val="00AA6BEE"/>
    <w:rsid w:val="00F05DAA"/>
    <w:rsid w:val="00F86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8D"/>
    <w:pPr>
      <w:spacing w:after="200" w:line="276" w:lineRule="auto"/>
    </w:pPr>
    <w:rPr>
      <w:rFonts w:cs="Calibri"/>
      <w:lang w:val="en-Z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1</Pages>
  <Words>60</Words>
  <Characters>343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IMIEFAN</dc:creator>
  <cp:keywords/>
  <dc:description/>
  <cp:lastModifiedBy>Gbest</cp:lastModifiedBy>
  <cp:revision>2</cp:revision>
  <cp:lastPrinted>2012-02-11T11:05:00Z</cp:lastPrinted>
  <dcterms:created xsi:type="dcterms:W3CDTF">2012-10-18T08:42:00Z</dcterms:created>
  <dcterms:modified xsi:type="dcterms:W3CDTF">2012-02-11T11:24:00Z</dcterms:modified>
</cp:coreProperties>
</file>